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eastAsia="es-ES"/>
        </w:rPr>
        <w:drawing>
          <wp:inline distT="0" distB="0" distL="0" distR="0" wp14:anchorId="3EDB4870" wp14:editId="7D76CFFE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679B1" w:rsidRDefault="00D54A92" w:rsidP="00C6554A">
      <w:pPr>
        <w:pStyle w:val="Ttulo"/>
        <w:rPr>
          <w:noProof/>
        </w:rPr>
      </w:pPr>
      <w:r>
        <w:rPr>
          <w:noProof/>
        </w:rPr>
        <w:t>Checkpoint 1</w:t>
      </w:r>
    </w:p>
    <w:p w:rsidR="00C6554A" w:rsidRPr="009679B1" w:rsidRDefault="00D54A92" w:rsidP="00C6554A">
      <w:pPr>
        <w:pStyle w:val="Subttulo"/>
        <w:rPr>
          <w:noProof/>
        </w:rPr>
      </w:pPr>
      <w:r>
        <w:rPr>
          <w:noProof/>
        </w:rPr>
        <w:t>carlos vega gonzález</w:t>
      </w:r>
    </w:p>
    <w:p w:rsidR="00C6554A" w:rsidRPr="009679B1" w:rsidRDefault="00D54A92" w:rsidP="00C6554A">
      <w:pPr>
        <w:pStyle w:val="Informacindecontacto"/>
        <w:rPr>
          <w:noProof/>
        </w:rPr>
      </w:pPr>
      <w:r>
        <w:rPr>
          <w:noProof/>
          <w:lang w:bidi="es-ES"/>
        </w:rPr>
        <w:t>PCII</w:t>
      </w:r>
      <w:r w:rsidR="00C6554A" w:rsidRPr="009679B1">
        <w:rPr>
          <w:noProof/>
          <w:lang w:bidi="es-ES"/>
        </w:rPr>
        <w:t xml:space="preserve">| </w:t>
      </w:r>
      <w:r>
        <w:rPr>
          <w:noProof/>
        </w:rPr>
        <w:t>10/06/2021</w:t>
      </w:r>
      <w:r w:rsidR="00C6554A" w:rsidRPr="009679B1">
        <w:rPr>
          <w:noProof/>
          <w:lang w:bidi="es-ES"/>
        </w:rPr>
        <w:br w:type="page"/>
      </w:r>
    </w:p>
    <w:p w:rsidR="002C74C0" w:rsidRPr="00557A47" w:rsidRDefault="00D54A92">
      <w:pPr>
        <w:rPr>
          <w:noProof/>
          <w:sz w:val="24"/>
        </w:rPr>
      </w:pPr>
      <w:r w:rsidRPr="00557A47">
        <w:rPr>
          <w:noProof/>
          <w:sz w:val="24"/>
        </w:rPr>
        <w:lastRenderedPageBreak/>
        <w:t xml:space="preserve">La nueva ruta creada es: </w:t>
      </w:r>
      <w:hyperlink r:id="rId8" w:history="1">
        <w:r w:rsidRPr="00557A47">
          <w:rPr>
            <w:rStyle w:val="Hipervnculo"/>
            <w:noProof/>
            <w:sz w:val="24"/>
          </w:rPr>
          <w:t>http://localhost:4200/examen</w:t>
        </w:r>
      </w:hyperlink>
    </w:p>
    <w:p w:rsidR="00D54A92" w:rsidRPr="00557A47" w:rsidRDefault="008B2F81">
      <w:pPr>
        <w:rPr>
          <w:noProof/>
          <w:sz w:val="24"/>
        </w:rPr>
      </w:pPr>
      <w:r w:rsidRPr="00557A47">
        <w:rPr>
          <w:noProof/>
          <w:sz w:val="24"/>
        </w:rPr>
        <w:t>Para hacerla funcionar hay que registrarse primero. Ya que mi aplicación muestra el nombre del usuario que se ha logeado y lo muestra en la misma vista</w:t>
      </w:r>
      <w:r w:rsidR="00557A47" w:rsidRPr="00557A47">
        <w:rPr>
          <w:noProof/>
          <w:sz w:val="24"/>
        </w:rPr>
        <w:t xml:space="preserve"> del examen</w:t>
      </w:r>
      <w:r w:rsidRPr="00557A47">
        <w:rPr>
          <w:noProof/>
          <w:sz w:val="24"/>
        </w:rPr>
        <w:t xml:space="preserve">. Si no se quiere crear un usuario, comprobar en la base de datos los usuarios y contraseñas. </w:t>
      </w:r>
      <w:r w:rsidR="002614B3" w:rsidRPr="00557A47">
        <w:rPr>
          <w:noProof/>
          <w:sz w:val="24"/>
        </w:rPr>
        <w:t>Se puede acceder a la vista sin haberse registrado introduciendo la url, pero no se verá el usuario registrado.</w:t>
      </w:r>
      <w:r w:rsidR="0019688D" w:rsidRPr="00557A47">
        <w:rPr>
          <w:noProof/>
          <w:sz w:val="24"/>
        </w:rPr>
        <w:t xml:space="preserve"> Usuario y contraseña para acceso rápido:</w:t>
      </w:r>
    </w:p>
    <w:p w:rsidR="0019688D" w:rsidRPr="00557A47" w:rsidRDefault="0019688D">
      <w:pPr>
        <w:rPr>
          <w:noProof/>
          <w:sz w:val="24"/>
        </w:rPr>
      </w:pPr>
      <w:r w:rsidRPr="00557A47">
        <w:rPr>
          <w:noProof/>
          <w:sz w:val="24"/>
        </w:rPr>
        <w:t>Usuario: test@test.com</w:t>
      </w:r>
    </w:p>
    <w:p w:rsidR="0019688D" w:rsidRPr="00557A47" w:rsidRDefault="0019688D">
      <w:pPr>
        <w:rPr>
          <w:noProof/>
          <w:sz w:val="24"/>
        </w:rPr>
      </w:pPr>
      <w:r w:rsidRPr="00557A47">
        <w:rPr>
          <w:noProof/>
          <w:sz w:val="24"/>
        </w:rPr>
        <w:t>Contraseña:  test123</w:t>
      </w:r>
    </w:p>
    <w:p w:rsidR="008B2F81" w:rsidRDefault="008B2F81">
      <w:pPr>
        <w:rPr>
          <w:noProof/>
          <w:sz w:val="24"/>
        </w:rPr>
      </w:pPr>
      <w:r w:rsidRPr="00557A47">
        <w:rPr>
          <w:noProof/>
          <w:sz w:val="24"/>
        </w:rPr>
        <w:t xml:space="preserve">Para hacer funcionar la </w:t>
      </w:r>
      <w:r w:rsidR="0019688D" w:rsidRPr="00557A47">
        <w:rPr>
          <w:noProof/>
          <w:sz w:val="24"/>
        </w:rPr>
        <w:t>a</w:t>
      </w:r>
      <w:r w:rsidRPr="00557A47">
        <w:rPr>
          <w:noProof/>
          <w:sz w:val="24"/>
        </w:rPr>
        <w:t>plicacion hay que bajar</w:t>
      </w:r>
      <w:r w:rsidR="00557A47">
        <w:rPr>
          <w:noProof/>
          <w:sz w:val="24"/>
        </w:rPr>
        <w:t xml:space="preserve">se la parte de back y </w:t>
      </w:r>
      <w:r w:rsidRPr="00557A47">
        <w:rPr>
          <w:noProof/>
          <w:sz w:val="24"/>
        </w:rPr>
        <w:t>la</w:t>
      </w:r>
      <w:r w:rsidR="00557A47">
        <w:rPr>
          <w:noProof/>
          <w:sz w:val="24"/>
        </w:rPr>
        <w:t xml:space="preserve"> de</w:t>
      </w:r>
      <w:r w:rsidRPr="00557A47">
        <w:rPr>
          <w:noProof/>
          <w:sz w:val="24"/>
        </w:rPr>
        <w:t xml:space="preserve"> front</w:t>
      </w:r>
      <w:r w:rsidR="0086783C" w:rsidRPr="00557A47">
        <w:rPr>
          <w:noProof/>
          <w:sz w:val="24"/>
        </w:rPr>
        <w:t>, tener en ejecución ambos servidores a la hora de probar el código.</w:t>
      </w:r>
    </w:p>
    <w:p w:rsidR="00557A47" w:rsidRPr="00557A47" w:rsidRDefault="00557A47">
      <w:pPr>
        <w:rPr>
          <w:noProof/>
          <w:sz w:val="24"/>
        </w:rPr>
      </w:pPr>
      <w:r>
        <w:rPr>
          <w:noProof/>
          <w:sz w:val="24"/>
        </w:rPr>
        <w:t>Una vez logeado el usuario, se almacena su id a través del sessionId lo que me permite comprobar si hay un usuario logeado y quien es, de esta forma comparo el id que tengo con la base de datos y me muestra el usuario correspondiente a esa id.</w:t>
      </w:r>
    </w:p>
    <w:p w:rsidR="002F0349" w:rsidRPr="00557A47" w:rsidRDefault="002F0349">
      <w:pPr>
        <w:rPr>
          <w:noProof/>
          <w:sz w:val="24"/>
          <w:lang w:val="en-GB"/>
        </w:rPr>
      </w:pPr>
      <w:r w:rsidRPr="00557A47">
        <w:rPr>
          <w:noProof/>
          <w:sz w:val="24"/>
          <w:lang w:val="en-GB"/>
        </w:rPr>
        <w:t xml:space="preserve">Front: </w:t>
      </w:r>
      <w:hyperlink r:id="rId9" w:history="1">
        <w:r w:rsidRPr="00557A47">
          <w:rPr>
            <w:rStyle w:val="Hipervnculo"/>
            <w:noProof/>
            <w:sz w:val="24"/>
            <w:lang w:val="en-GB"/>
          </w:rPr>
          <w:t>https://github.com/pcastillot/ProyectoComputacionFrontEnd.git</w:t>
        </w:r>
      </w:hyperlink>
    </w:p>
    <w:p w:rsidR="002F0349" w:rsidRDefault="002F0349">
      <w:pPr>
        <w:rPr>
          <w:noProof/>
          <w:sz w:val="24"/>
          <w:lang w:val="en-GB"/>
        </w:rPr>
      </w:pPr>
      <w:r w:rsidRPr="00557A47">
        <w:rPr>
          <w:noProof/>
          <w:sz w:val="24"/>
          <w:lang w:val="en-GB"/>
        </w:rPr>
        <w:t xml:space="preserve">Back: </w:t>
      </w:r>
      <w:hyperlink r:id="rId10" w:history="1">
        <w:r w:rsidRPr="00557A47">
          <w:rPr>
            <w:rStyle w:val="Hipervnculo"/>
            <w:noProof/>
            <w:sz w:val="24"/>
            <w:lang w:val="en-GB"/>
          </w:rPr>
          <w:t>https://github.com/pcastillot/ProyectoComputacionBackEnd.git</w:t>
        </w:r>
      </w:hyperlink>
    </w:p>
    <w:p w:rsidR="00557A47" w:rsidRDefault="00557A47">
      <w:pPr>
        <w:rPr>
          <w:noProof/>
          <w:sz w:val="24"/>
          <w:lang w:val="en-GB"/>
        </w:rPr>
      </w:pPr>
    </w:p>
    <w:p w:rsidR="00557A47" w:rsidRPr="0020566A" w:rsidRDefault="00557A47">
      <w:pPr>
        <w:rPr>
          <w:noProof/>
          <w:sz w:val="28"/>
          <w:u w:val="single"/>
        </w:rPr>
      </w:pPr>
      <w:r w:rsidRPr="0020566A">
        <w:rPr>
          <w:noProof/>
          <w:sz w:val="28"/>
          <w:u w:val="single"/>
        </w:rPr>
        <w:t>Manual de instalación</w:t>
      </w:r>
    </w:p>
    <w:p w:rsidR="00557A47" w:rsidRPr="0020566A" w:rsidRDefault="00557A47">
      <w:pPr>
        <w:rPr>
          <w:noProof/>
          <w:sz w:val="24"/>
        </w:rPr>
      </w:pPr>
      <w:r w:rsidRPr="0020566A">
        <w:rPr>
          <w:noProof/>
          <w:sz w:val="24"/>
        </w:rPr>
        <w:t>Para hacer funci</w:t>
      </w:r>
      <w:bookmarkStart w:id="0" w:name="_GoBack"/>
      <w:bookmarkEnd w:id="0"/>
      <w:r w:rsidRPr="0020566A">
        <w:rPr>
          <w:noProof/>
          <w:sz w:val="24"/>
        </w:rPr>
        <w:t>onar los proyectos seguir el orden de lo comandos.</w:t>
      </w:r>
    </w:p>
    <w:p w:rsidR="002F0349" w:rsidRPr="0020566A" w:rsidRDefault="00557A47">
      <w:pPr>
        <w:rPr>
          <w:noProof/>
          <w:sz w:val="24"/>
        </w:rPr>
      </w:pPr>
      <w:r w:rsidRPr="0020566A">
        <w:rPr>
          <w:noProof/>
          <w:sz w:val="24"/>
        </w:rPr>
        <w:t>Parte de back: --composer install, --cp .env.example .env, --php artisan key:generate, --php artisan serve.</w:t>
      </w:r>
    </w:p>
    <w:p w:rsidR="00557A47" w:rsidRPr="0020566A" w:rsidRDefault="00557A47">
      <w:pPr>
        <w:rPr>
          <w:noProof/>
          <w:sz w:val="24"/>
        </w:rPr>
      </w:pPr>
    </w:p>
    <w:p w:rsidR="00557A47" w:rsidRPr="0020566A" w:rsidRDefault="00557A47">
      <w:pPr>
        <w:rPr>
          <w:noProof/>
          <w:sz w:val="24"/>
          <w:lang w:val="en-GB"/>
        </w:rPr>
      </w:pPr>
      <w:r w:rsidRPr="0020566A">
        <w:rPr>
          <w:noProof/>
          <w:sz w:val="24"/>
          <w:lang w:val="en-GB"/>
        </w:rPr>
        <w:t>Parte de front: --npm install</w:t>
      </w:r>
      <w:r w:rsidR="0020566A" w:rsidRPr="0020566A">
        <w:rPr>
          <w:noProof/>
          <w:sz w:val="24"/>
          <w:lang w:val="en-GB"/>
        </w:rPr>
        <w:t>, --ng serve.</w:t>
      </w:r>
    </w:p>
    <w:p w:rsidR="0020566A" w:rsidRPr="0020566A" w:rsidRDefault="0020566A">
      <w:pPr>
        <w:rPr>
          <w:noProof/>
          <w:sz w:val="24"/>
        </w:rPr>
      </w:pPr>
      <w:r w:rsidRPr="0020566A">
        <w:rPr>
          <w:noProof/>
          <w:sz w:val="24"/>
        </w:rPr>
        <w:t>Los 2 guiones delante de cada comando significa que es un comando diferente, copiar hasta la coma sin los guiones.</w:t>
      </w:r>
    </w:p>
    <w:sectPr w:rsidR="0020566A" w:rsidRPr="0020566A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222" w:rsidRDefault="00EE1222" w:rsidP="00C6554A">
      <w:pPr>
        <w:spacing w:before="0" w:after="0" w:line="240" w:lineRule="auto"/>
      </w:pPr>
      <w:r>
        <w:separator/>
      </w:r>
    </w:p>
  </w:endnote>
  <w:endnote w:type="continuationSeparator" w:id="0">
    <w:p w:rsidR="00EE1222" w:rsidRDefault="00EE122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20566A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222" w:rsidRDefault="00EE1222" w:rsidP="00C6554A">
      <w:pPr>
        <w:spacing w:before="0" w:after="0" w:line="240" w:lineRule="auto"/>
      </w:pPr>
      <w:r>
        <w:separator/>
      </w:r>
    </w:p>
  </w:footnote>
  <w:footnote w:type="continuationSeparator" w:id="0">
    <w:p w:rsidR="00EE1222" w:rsidRDefault="00EE122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92"/>
    <w:rsid w:val="0019688D"/>
    <w:rsid w:val="0020566A"/>
    <w:rsid w:val="002554CD"/>
    <w:rsid w:val="002614B3"/>
    <w:rsid w:val="00293B83"/>
    <w:rsid w:val="002B4294"/>
    <w:rsid w:val="002F0349"/>
    <w:rsid w:val="00333D0D"/>
    <w:rsid w:val="003D555A"/>
    <w:rsid w:val="004C049F"/>
    <w:rsid w:val="005000E2"/>
    <w:rsid w:val="0051785D"/>
    <w:rsid w:val="00557A47"/>
    <w:rsid w:val="006A3CE7"/>
    <w:rsid w:val="0086783C"/>
    <w:rsid w:val="0089714F"/>
    <w:rsid w:val="008B2F81"/>
    <w:rsid w:val="009679B1"/>
    <w:rsid w:val="00986062"/>
    <w:rsid w:val="00C6554A"/>
    <w:rsid w:val="00CB0705"/>
    <w:rsid w:val="00D54A92"/>
    <w:rsid w:val="00ED7C44"/>
    <w:rsid w:val="00E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FD86F"/>
  <w15:chartTrackingRefBased/>
  <w15:docId w15:val="{495BB6D2-1921-4567-AB6D-577CEAD9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exam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castillot/ProyectoComputacionBack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castillot/ProyectoComputacionFrontEnd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Vega%20Gonzalez\AppData\Roaming\Microsoft\Plantilla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76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vega</dc:creator>
  <cp:keywords/>
  <dc:description/>
  <cp:lastModifiedBy>carlos vega</cp:lastModifiedBy>
  <cp:revision>4</cp:revision>
  <dcterms:created xsi:type="dcterms:W3CDTF">2021-06-10T06:58:00Z</dcterms:created>
  <dcterms:modified xsi:type="dcterms:W3CDTF">2021-06-10T08:14:00Z</dcterms:modified>
</cp:coreProperties>
</file>